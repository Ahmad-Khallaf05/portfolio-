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8957A0">
        <w:trPr>
          <w:trHeight w:val="4410"/>
        </w:trPr>
        <w:tc>
          <w:tcPr>
            <w:tcW w:w="3600" w:type="dxa"/>
            <w:vAlign w:val="bottom"/>
          </w:tcPr>
          <w:p w:rsidR="001B2ABD" w:rsidRDefault="000D4309" w:rsidP="008957A0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164939" cy="2804625"/>
                  <wp:effectExtent l="19050" t="0" r="6761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939" cy="280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8957A0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A456E3" w:rsidRPr="00A456E3" w:rsidRDefault="00A456E3" w:rsidP="00A456E3">
            <w:pPr>
              <w:pStyle w:val="Title"/>
              <w:rPr>
                <w:b/>
                <w:bCs/>
                <w:color w:val="548AB7" w:themeColor="accent1" w:themeShade="BF"/>
                <w:sz w:val="40"/>
                <w:szCs w:val="40"/>
              </w:rPr>
            </w:pPr>
            <w:r w:rsidRPr="00A456E3">
              <w:rPr>
                <w:b/>
                <w:bCs/>
                <w:color w:val="548AB7" w:themeColor="accent1" w:themeShade="BF"/>
                <w:sz w:val="40"/>
                <w:szCs w:val="40"/>
              </w:rPr>
              <w:t>name :</w:t>
            </w:r>
          </w:p>
          <w:p w:rsidR="001B2ABD" w:rsidRPr="00A456E3" w:rsidRDefault="00A456E3" w:rsidP="00A456E3">
            <w:pPr>
              <w:pStyle w:val="Title"/>
              <w:rPr>
                <w:sz w:val="40"/>
                <w:szCs w:val="40"/>
              </w:rPr>
            </w:pPr>
            <w:r w:rsidRPr="00A456E3">
              <w:rPr>
                <w:sz w:val="40"/>
                <w:szCs w:val="40"/>
              </w:rPr>
              <w:t xml:space="preserve">ahmad majed ayed </w:t>
            </w:r>
            <w:r w:rsidR="009D68F0" w:rsidRPr="00A456E3">
              <w:rPr>
                <w:sz w:val="40"/>
                <w:szCs w:val="40"/>
              </w:rPr>
              <w:t>khallaf</w:t>
            </w:r>
          </w:p>
          <w:p w:rsidR="001B2ABD" w:rsidRPr="00A456E3" w:rsidRDefault="001B2ABD" w:rsidP="008957A0">
            <w:pPr>
              <w:pStyle w:val="Subtitle"/>
              <w:rPr>
                <w:sz w:val="56"/>
                <w:szCs w:val="56"/>
              </w:rPr>
            </w:pPr>
          </w:p>
        </w:tc>
      </w:tr>
      <w:tr w:rsidR="001B2ABD" w:rsidTr="008957A0">
        <w:tc>
          <w:tcPr>
            <w:tcW w:w="3600" w:type="dxa"/>
          </w:tcPr>
          <w:p w:rsidR="00036450" w:rsidRDefault="00036450" w:rsidP="008957A0">
            <w:pPr>
              <w:pStyle w:val="Heading3"/>
            </w:pPr>
          </w:p>
          <w:p w:rsidR="00782DDB" w:rsidRDefault="00782DDB" w:rsidP="00782DDB">
            <w:pPr>
              <w:pStyle w:val="Heading3"/>
            </w:pPr>
            <w:r w:rsidRPr="00782DDB">
              <w:t>date of birth</w:t>
            </w:r>
          </w:p>
          <w:p w:rsidR="00782DDB" w:rsidRPr="00782DDB" w:rsidRDefault="00782DDB" w:rsidP="00782DDB">
            <w:pPr>
              <w:rPr>
                <w:b/>
                <w:bCs/>
              </w:rPr>
            </w:pPr>
            <w:r>
              <w:rPr>
                <w:b/>
                <w:bCs/>
              </w:rPr>
              <w:t>28 / 9 / 2005</w:t>
            </w:r>
          </w:p>
          <w:p w:rsidR="00782DDB" w:rsidRPr="00782DDB" w:rsidRDefault="00782DDB" w:rsidP="00782DDB"/>
          <w:sdt>
            <w:sdtPr>
              <w:id w:val="-1954003311"/>
              <w:placeholder>
                <w:docPart w:val="8539B2C9054541F288CFD039FEAF8083"/>
              </w:placeholder>
              <w:temporary/>
              <w:showingPlcHdr/>
            </w:sdtPr>
            <w:sdtContent>
              <w:p w:rsidR="00036450" w:rsidRPr="00CB0055" w:rsidRDefault="00CB0055" w:rsidP="008957A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AA2D26D39C4415C9F55F9A90A24FC49"/>
              </w:placeholder>
              <w:temporary/>
              <w:showingPlcHdr/>
            </w:sdtPr>
            <w:sdtContent>
              <w:p w:rsidR="004D3011" w:rsidRDefault="004D3011" w:rsidP="008957A0">
                <w:r w:rsidRPr="004D3011">
                  <w:t>PHONE:</w:t>
                </w:r>
              </w:p>
            </w:sdtContent>
          </w:sdt>
          <w:p w:rsidR="004D3011" w:rsidRPr="00440B8E" w:rsidRDefault="009970B0" w:rsidP="008957A0">
            <w:pPr>
              <w:rPr>
                <w:b/>
                <w:bCs/>
              </w:rPr>
            </w:pPr>
            <w:r w:rsidRPr="009970B0">
              <w:rPr>
                <w:rFonts w:hint="cs"/>
                <w:b/>
                <w:bCs/>
                <w:rtl/>
              </w:rPr>
              <w:t>0790325001</w:t>
            </w:r>
          </w:p>
          <w:p w:rsidR="004D3011" w:rsidRDefault="004D3011" w:rsidP="008957A0"/>
          <w:sdt>
            <w:sdtPr>
              <w:id w:val="-240260293"/>
              <w:placeholder>
                <w:docPart w:val="7E7B214C57814259B9F78368F07FFCE5"/>
              </w:placeholder>
              <w:temporary/>
              <w:showingPlcHdr/>
            </w:sdtPr>
            <w:sdtContent>
              <w:p w:rsidR="004D3011" w:rsidRDefault="004D3011" w:rsidP="008957A0">
                <w:r w:rsidRPr="004D3011">
                  <w:t>EMAIL:</w:t>
                </w:r>
              </w:p>
            </w:sdtContent>
          </w:sdt>
          <w:p w:rsidR="00036450" w:rsidRPr="00E4381A" w:rsidRDefault="005437CC" w:rsidP="008957A0">
            <w:pPr>
              <w:rPr>
                <w:rStyle w:val="Hyperlink"/>
              </w:rPr>
            </w:pPr>
            <w:r>
              <w:t>a</w:t>
            </w:r>
            <w:r w:rsidR="00440B8E">
              <w:t>hmadmajedkhallaf470@gmail.com</w:t>
            </w:r>
          </w:p>
          <w:sdt>
            <w:sdtPr>
              <w:id w:val="-1444214663"/>
              <w:placeholder>
                <w:docPart w:val="394DBB13D6A34F729510227545EEB4AA"/>
              </w:placeholder>
              <w:temporary/>
              <w:showingPlcHdr/>
            </w:sdtPr>
            <w:sdtContent>
              <w:p w:rsidR="004D3011" w:rsidRPr="00CB0055" w:rsidRDefault="00CB0055" w:rsidP="008957A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440B8E" w:rsidP="008957A0">
            <w:pPr>
              <w:rPr>
                <w:b/>
                <w:bCs/>
              </w:rPr>
            </w:pPr>
            <w:r w:rsidRPr="00440B8E">
              <w:rPr>
                <w:b/>
                <w:bCs/>
              </w:rPr>
              <w:t>Swimming</w:t>
            </w:r>
          </w:p>
          <w:p w:rsidR="00440B8E" w:rsidRDefault="00440B8E" w:rsidP="008957A0">
            <w:pPr>
              <w:rPr>
                <w:b/>
                <w:bCs/>
              </w:rPr>
            </w:pPr>
            <w:r w:rsidRPr="00440B8E">
              <w:rPr>
                <w:b/>
                <w:bCs/>
              </w:rPr>
              <w:t>Free diving</w:t>
            </w:r>
          </w:p>
          <w:p w:rsidR="00440B8E" w:rsidRDefault="00440B8E" w:rsidP="008957A0">
            <w:pPr>
              <w:rPr>
                <w:b/>
                <w:bCs/>
              </w:rPr>
            </w:pPr>
          </w:p>
          <w:p w:rsidR="00440B8E" w:rsidRDefault="00440B8E" w:rsidP="008957A0">
            <w:pPr>
              <w:pStyle w:val="Heading3"/>
            </w:pPr>
            <w:r>
              <w:t>SKILLS</w:t>
            </w:r>
          </w:p>
          <w:p w:rsidR="00440B8E" w:rsidRDefault="00440B8E" w:rsidP="008957A0">
            <w:pPr>
              <w:rPr>
                <w:b/>
                <w:bCs/>
              </w:rPr>
            </w:pPr>
            <w:r w:rsidRPr="0042275D">
              <w:rPr>
                <w:b/>
                <w:bCs/>
              </w:rPr>
              <w:t>Conversation in English</w:t>
            </w:r>
          </w:p>
          <w:p w:rsidR="0042275D" w:rsidRDefault="0042275D" w:rsidP="008957A0">
            <w:pPr>
              <w:rPr>
                <w:b/>
                <w:bCs/>
              </w:rPr>
            </w:pPr>
            <w:r w:rsidRPr="0042275D">
              <w:rPr>
                <w:b/>
                <w:bCs/>
              </w:rPr>
              <w:t>Website development</w:t>
            </w:r>
          </w:p>
          <w:p w:rsidR="0042275D" w:rsidRPr="0042275D" w:rsidRDefault="0042275D" w:rsidP="008957A0">
            <w:pPr>
              <w:rPr>
                <w:b/>
                <w:bCs/>
              </w:rPr>
            </w:pPr>
            <w:r w:rsidRPr="0042275D">
              <w:rPr>
                <w:b/>
                <w:bCs/>
              </w:rPr>
              <w:t>Video game development</w:t>
            </w:r>
          </w:p>
        </w:tc>
        <w:tc>
          <w:tcPr>
            <w:tcW w:w="720" w:type="dxa"/>
          </w:tcPr>
          <w:p w:rsidR="001B2ABD" w:rsidRDefault="001B2ABD" w:rsidP="008957A0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312B28053E943738579DFC526ADB95C"/>
              </w:placeholder>
              <w:temporary/>
              <w:showingPlcHdr/>
            </w:sdtPr>
            <w:sdtContent>
              <w:p w:rsidR="001B2ABD" w:rsidRDefault="00E25A26" w:rsidP="008957A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AA0F51" w:rsidRDefault="009D68F0" w:rsidP="008957A0">
            <w:pPr>
              <w:pStyle w:val="Heading4"/>
              <w:rPr>
                <w:b w:val="0"/>
                <w:bCs/>
                <w:rtl/>
                <w:lang w:val="en-GB" w:bidi="ar-JO"/>
              </w:rPr>
            </w:pPr>
            <w:r w:rsidRPr="00AA0F51">
              <w:rPr>
                <w:rFonts w:hint="cs"/>
                <w:b w:val="0"/>
                <w:bCs/>
                <w:rtl/>
                <w:lang w:val="en-GB" w:bidi="ar-JO"/>
              </w:rPr>
              <w:t>مدرسة العقبة الثانوية الشاملة للبنين</w:t>
            </w:r>
          </w:p>
          <w:p w:rsidR="00036450" w:rsidRPr="00B359E4" w:rsidRDefault="009D68F0" w:rsidP="008957A0">
            <w:pPr>
              <w:pStyle w:val="Date"/>
            </w:pPr>
            <w:r>
              <w:rPr>
                <w:rFonts w:hint="cs"/>
                <w:rtl/>
              </w:rPr>
              <w:t>2022</w:t>
            </w:r>
            <w:r w:rsidR="00036450" w:rsidRPr="00B359E4">
              <w:t xml:space="preserve"> - </w:t>
            </w:r>
            <w:r>
              <w:rPr>
                <w:rFonts w:hint="cs"/>
                <w:rtl/>
              </w:rPr>
              <w:t>2023</w:t>
            </w:r>
          </w:p>
          <w:p w:rsidR="004D3011" w:rsidRDefault="009D68F0" w:rsidP="008957A0">
            <w:r>
              <w:rPr>
                <w:rFonts w:hint="cs"/>
                <w:rtl/>
              </w:rPr>
              <w:t>ناجح في الثانوية العامة التخصص العلمي</w:t>
            </w:r>
          </w:p>
          <w:p w:rsidR="00036450" w:rsidRDefault="00036450" w:rsidP="008957A0"/>
          <w:p w:rsidR="00036450" w:rsidRPr="00AA0F51" w:rsidRDefault="009D68F0" w:rsidP="008957A0">
            <w:pPr>
              <w:pStyle w:val="Heading4"/>
              <w:rPr>
                <w:b w:val="0"/>
                <w:bCs/>
              </w:rPr>
            </w:pPr>
            <w:r w:rsidRPr="00AA0F51">
              <w:rPr>
                <w:rFonts w:hint="cs"/>
                <w:b w:val="0"/>
                <w:bCs/>
                <w:rtl/>
              </w:rPr>
              <w:t>جامعة العقبة للتكنولوجيا</w:t>
            </w:r>
          </w:p>
          <w:p w:rsidR="00036450" w:rsidRPr="00B359E4" w:rsidRDefault="009D68F0" w:rsidP="008957A0">
            <w:pPr>
              <w:pStyle w:val="Date"/>
            </w:pPr>
            <w:r>
              <w:rPr>
                <w:rFonts w:hint="cs"/>
                <w:rtl/>
              </w:rPr>
              <w:t>2023</w:t>
            </w:r>
            <w:r>
              <w:t>–</w:t>
            </w:r>
            <w:r>
              <w:rPr>
                <w:rFonts w:hint="cs"/>
                <w:rtl/>
              </w:rPr>
              <w:t>على مقاعد الدراسة</w:t>
            </w:r>
          </w:p>
          <w:p w:rsidR="00036450" w:rsidRDefault="009D68F0" w:rsidP="008957A0">
            <w:r>
              <w:rPr>
                <w:rFonts w:hint="cs"/>
                <w:rtl/>
              </w:rPr>
              <w:t>طالب سنة اولى في تخصص الذكاء الاصطناعي</w:t>
            </w:r>
          </w:p>
          <w:p w:rsidR="00036450" w:rsidRDefault="00E86513" w:rsidP="008957A0">
            <w:pPr>
              <w:pStyle w:val="Heading2"/>
            </w:pPr>
            <w:r w:rsidRPr="00E86513">
              <w:t>training courses</w:t>
            </w:r>
          </w:p>
          <w:p w:rsidR="00A456E3" w:rsidRDefault="00A456E3" w:rsidP="008957A0">
            <w:pPr>
              <w:pStyle w:val="Date"/>
              <w:rPr>
                <w:rFonts w:cs="Arial"/>
                <w:b/>
                <w:bCs/>
              </w:rPr>
            </w:pPr>
            <w:r w:rsidRPr="00A456E3">
              <w:rPr>
                <w:rFonts w:cs="Arial"/>
                <w:b/>
                <w:bCs/>
              </w:rPr>
              <w:t xml:space="preserve">Intensive English Language </w:t>
            </w:r>
            <w:r>
              <w:rPr>
                <w:rFonts w:cs="Arial"/>
                <w:b/>
                <w:bCs/>
              </w:rPr>
              <w:t>(“</w:t>
            </w:r>
            <w:r w:rsidRPr="00A456E3">
              <w:rPr>
                <w:rFonts w:cs="Arial"/>
                <w:b/>
                <w:bCs/>
              </w:rPr>
              <w:t>Access Program Scholarship</w:t>
            </w:r>
            <w:r>
              <w:rPr>
                <w:rFonts w:cs="Arial"/>
                <w:b/>
                <w:bCs/>
              </w:rPr>
              <w:t>”)</w:t>
            </w:r>
            <w:r w:rsidRPr="00A456E3">
              <w:rPr>
                <w:rFonts w:cs="Arial"/>
                <w:b/>
                <w:bCs/>
              </w:rPr>
              <w:t>, held over two years, sponsored by the American Embassy in Amman</w:t>
            </w:r>
          </w:p>
          <w:p w:rsidR="00036450" w:rsidRPr="00036450" w:rsidRDefault="00E86513" w:rsidP="008957A0">
            <w:pPr>
              <w:pStyle w:val="Date"/>
            </w:pPr>
            <w:r>
              <w:rPr>
                <w:rFonts w:hint="cs"/>
                <w:rtl/>
              </w:rPr>
              <w:t>2019</w:t>
            </w:r>
            <w:r w:rsidR="00036450" w:rsidRPr="00036450">
              <w:t>–</w:t>
            </w:r>
            <w:r>
              <w:rPr>
                <w:rFonts w:hint="cs"/>
                <w:rtl/>
              </w:rPr>
              <w:t>2021</w:t>
            </w:r>
          </w:p>
          <w:p w:rsidR="00036450" w:rsidRDefault="00E86513" w:rsidP="008957A0">
            <w:r>
              <w:t>This Certificate of Achievement is presented for successful completion of the intensive, two-year English Access</w:t>
            </w:r>
            <w:r w:rsidR="00801940">
              <w:t xml:space="preserve"> </w:t>
            </w:r>
            <w:r>
              <w:t>Microscholarship Program sponsored by the U.S. Embassy </w:t>
            </w:r>
            <w:r w:rsidR="00965E89">
              <w:rPr>
                <w:rFonts w:hint="cs"/>
                <w:rtl/>
              </w:rPr>
              <w:t>)</w:t>
            </w:r>
            <w:r>
              <w:t>Amman</w:t>
            </w:r>
            <w:r w:rsidR="00965E89">
              <w:rPr>
                <w:rFonts w:hint="cs"/>
                <w:rtl/>
              </w:rPr>
              <w:t>(</w:t>
            </w:r>
            <w:r>
              <w:t>.</w:t>
            </w:r>
          </w:p>
          <w:p w:rsidR="004D3011" w:rsidRDefault="004D3011" w:rsidP="008957A0"/>
          <w:p w:rsidR="00965E89" w:rsidRPr="00C93B90" w:rsidRDefault="00965E89" w:rsidP="008957A0">
            <w:pPr>
              <w:pStyle w:val="Date"/>
              <w:rPr>
                <w:b/>
                <w:bCs/>
                <w:rtl/>
              </w:rPr>
            </w:pPr>
            <w:r w:rsidRPr="00C93B90">
              <w:rPr>
                <w:b/>
                <w:bCs/>
              </w:rPr>
              <w:t>Full Stack Development Track</w:t>
            </w:r>
          </w:p>
          <w:p w:rsidR="001420AE" w:rsidRDefault="00965E89" w:rsidP="008957A0">
            <w:pPr>
              <w:rPr>
                <w:rtl/>
              </w:rPr>
            </w:pPr>
            <w:r>
              <w:rPr>
                <w:rFonts w:hint="cs"/>
                <w:rtl/>
              </w:rPr>
              <w:t>2021</w:t>
            </w:r>
          </w:p>
          <w:p w:rsidR="001420AE" w:rsidRDefault="00A456E3" w:rsidP="008957A0">
            <w:r w:rsidRPr="00A456E3">
              <w:t>One of the initiatives of the Crown Prince (One Million Jordanian Coders Initiative)</w:t>
            </w:r>
          </w:p>
          <w:p w:rsidR="00A456E3" w:rsidRDefault="00A456E3" w:rsidP="008957A0"/>
          <w:p w:rsidR="00766E4E" w:rsidRDefault="00766E4E" w:rsidP="008957A0">
            <w:pPr>
              <w:pStyle w:val="Date"/>
              <w:rPr>
                <w:b/>
                <w:rtl/>
              </w:rPr>
            </w:pPr>
            <w:r w:rsidRPr="00766E4E">
              <w:rPr>
                <w:b/>
              </w:rPr>
              <w:t>Game Design</w:t>
            </w:r>
          </w:p>
          <w:p w:rsidR="004D3011" w:rsidRPr="004D3011" w:rsidRDefault="00766E4E" w:rsidP="008957A0">
            <w:pPr>
              <w:pStyle w:val="Date"/>
            </w:pPr>
            <w:r>
              <w:rPr>
                <w:rFonts w:hint="cs"/>
                <w:rtl/>
              </w:rPr>
              <w:t>2022</w:t>
            </w:r>
          </w:p>
          <w:p w:rsidR="00766E4E" w:rsidRDefault="00766E4E" w:rsidP="008957A0">
            <w:pPr>
              <w:rPr>
                <w:rtl/>
              </w:rPr>
            </w:pPr>
            <w:r w:rsidRPr="00766E4E">
              <w:t>This course aims to provide an academic and theoretical basis to allow the participant to understand video games, their history and how they're designed.</w:t>
            </w:r>
          </w:p>
          <w:p w:rsidR="00766E4E" w:rsidRDefault="00766E4E" w:rsidP="008957A0">
            <w:pPr>
              <w:rPr>
                <w:rtl/>
              </w:rPr>
            </w:pPr>
          </w:p>
          <w:p w:rsidR="004D3011" w:rsidRDefault="00C93B90" w:rsidP="008957A0">
            <w:pPr>
              <w:rPr>
                <w:b/>
                <w:bCs/>
                <w:rtl/>
              </w:rPr>
            </w:pPr>
            <w:r w:rsidRPr="00C93B90">
              <w:rPr>
                <w:b/>
                <w:bCs/>
              </w:rPr>
              <w:t>Programming in C Sharp</w:t>
            </w:r>
          </w:p>
          <w:p w:rsidR="00C93B90" w:rsidRDefault="00C93B90" w:rsidP="008957A0">
            <w:pPr>
              <w:rPr>
                <w:rtl/>
              </w:rPr>
            </w:pPr>
            <w:r>
              <w:rPr>
                <w:rFonts w:hint="cs"/>
                <w:rtl/>
              </w:rPr>
              <w:t>2022</w:t>
            </w:r>
          </w:p>
          <w:p w:rsidR="00C93B90" w:rsidRDefault="00C93B90" w:rsidP="008957A0">
            <w:pPr>
              <w:rPr>
                <w:rtl/>
              </w:rPr>
            </w:pPr>
            <w:r w:rsidRPr="00C93B90">
              <w:t>This course represents introduction to coding A stort point to learning C# programming language from scratch</w:t>
            </w:r>
            <w:r w:rsidR="009970B0">
              <w:rPr>
                <w:rFonts w:hint="cs"/>
                <w:rtl/>
              </w:rPr>
              <w:t>.</w:t>
            </w:r>
          </w:p>
          <w:p w:rsidR="00421049" w:rsidRDefault="00421049" w:rsidP="008957A0">
            <w:pPr>
              <w:rPr>
                <w:rtl/>
              </w:rPr>
            </w:pPr>
          </w:p>
          <w:p w:rsidR="00AA0F51" w:rsidRDefault="00AA0F51" w:rsidP="008957A0">
            <w:pPr>
              <w:rPr>
                <w:b/>
                <w:bCs/>
              </w:rPr>
            </w:pPr>
          </w:p>
          <w:p w:rsidR="00AA0F51" w:rsidRDefault="00AA0F51" w:rsidP="008957A0">
            <w:pPr>
              <w:rPr>
                <w:b/>
                <w:bCs/>
              </w:rPr>
            </w:pPr>
          </w:p>
          <w:p w:rsidR="00AA0F51" w:rsidRDefault="00AA0F51" w:rsidP="008957A0">
            <w:pPr>
              <w:rPr>
                <w:b/>
                <w:bCs/>
              </w:rPr>
            </w:pPr>
          </w:p>
          <w:p w:rsidR="00421049" w:rsidRDefault="00421049" w:rsidP="008957A0">
            <w:pPr>
              <w:rPr>
                <w:b/>
                <w:bCs/>
                <w:rtl/>
              </w:rPr>
            </w:pPr>
            <w:r w:rsidRPr="00421049">
              <w:rPr>
                <w:b/>
                <w:bCs/>
              </w:rPr>
              <w:t>Develop 2D games on Unity game</w:t>
            </w:r>
          </w:p>
          <w:p w:rsidR="009970B0" w:rsidRDefault="009970B0" w:rsidP="008957A0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2022</w:t>
            </w:r>
          </w:p>
          <w:p w:rsidR="009970B0" w:rsidRDefault="009970B0" w:rsidP="008957A0">
            <w:pPr>
              <w:rPr>
                <w:rtl/>
              </w:rPr>
            </w:pPr>
            <w:r w:rsidRPr="009970B0">
              <w:t>This course covers the skills needed to design and develop games, and how to get started with Unity game engine</w:t>
            </w:r>
            <w:r>
              <w:rPr>
                <w:rFonts w:hint="cs"/>
                <w:rtl/>
              </w:rPr>
              <w:t>.</w:t>
            </w:r>
          </w:p>
          <w:p w:rsidR="009970B0" w:rsidRDefault="009970B0" w:rsidP="008957A0">
            <w:pPr>
              <w:rPr>
                <w:rtl/>
              </w:rPr>
            </w:pPr>
          </w:p>
          <w:p w:rsidR="009970B0" w:rsidRDefault="009970B0" w:rsidP="008957A0">
            <w:pPr>
              <w:rPr>
                <w:b/>
                <w:bCs/>
                <w:rtl/>
              </w:rPr>
            </w:pPr>
            <w:r w:rsidRPr="009970B0">
              <w:rPr>
                <w:b/>
                <w:bCs/>
              </w:rPr>
              <w:t>Develop 3D games on Unity game engine</w:t>
            </w:r>
          </w:p>
          <w:p w:rsidR="009970B0" w:rsidRDefault="009970B0" w:rsidP="008957A0">
            <w:pPr>
              <w:rPr>
                <w:rtl/>
              </w:rPr>
            </w:pPr>
            <w:r>
              <w:rPr>
                <w:rFonts w:hint="cs"/>
                <w:rtl/>
              </w:rPr>
              <w:t>2022</w:t>
            </w:r>
          </w:p>
          <w:p w:rsidR="009970B0" w:rsidRDefault="009970B0" w:rsidP="008957A0">
            <w:pPr>
              <w:rPr>
                <w:rtl/>
              </w:rPr>
            </w:pPr>
            <w:r w:rsidRPr="009970B0">
              <w:t>This courseis about designing virtual reality games with Unity 3D and learn about designing virtual reality games with Unity 3D</w:t>
            </w:r>
            <w:r>
              <w:rPr>
                <w:rFonts w:hint="cs"/>
                <w:rtl/>
              </w:rPr>
              <w:t>.</w:t>
            </w:r>
          </w:p>
          <w:p w:rsidR="009970B0" w:rsidRDefault="009970B0" w:rsidP="008957A0">
            <w:pPr>
              <w:rPr>
                <w:rtl/>
              </w:rPr>
            </w:pPr>
          </w:p>
          <w:p w:rsidR="009970B0" w:rsidRDefault="009970B0" w:rsidP="008957A0">
            <w:pPr>
              <w:rPr>
                <w:rtl/>
              </w:rPr>
            </w:pPr>
            <w:r w:rsidRPr="009970B0">
              <w:rPr>
                <w:b/>
                <w:bCs/>
              </w:rPr>
              <w:t>Game development using Unity</w:t>
            </w:r>
          </w:p>
          <w:p w:rsidR="009970B0" w:rsidRDefault="009970B0" w:rsidP="008957A0">
            <w:pPr>
              <w:rPr>
                <w:rtl/>
              </w:rPr>
            </w:pPr>
            <w:r>
              <w:rPr>
                <w:rFonts w:hint="cs"/>
                <w:rtl/>
              </w:rPr>
              <w:t>2022</w:t>
            </w:r>
          </w:p>
          <w:p w:rsidR="009970B0" w:rsidRDefault="009970B0" w:rsidP="008957A0">
            <w:pPr>
              <w:rPr>
                <w:rtl/>
              </w:rPr>
            </w:pPr>
            <w:r w:rsidRPr="009970B0">
              <w:t>This specialization covers the principles of C# programming language, Unity engine, and 2D 3D game design.</w:t>
            </w:r>
          </w:p>
          <w:p w:rsidR="009970B0" w:rsidRDefault="009970B0" w:rsidP="008957A0">
            <w:pPr>
              <w:rPr>
                <w:rtl/>
              </w:rPr>
            </w:pPr>
          </w:p>
          <w:p w:rsidR="009970B0" w:rsidRDefault="009970B0" w:rsidP="008957A0">
            <w:pPr>
              <w:rPr>
                <w:rtl/>
              </w:rPr>
            </w:pPr>
          </w:p>
          <w:p w:rsidR="009970B0" w:rsidRDefault="009970B0" w:rsidP="008957A0">
            <w:pPr>
              <w:rPr>
                <w:rtl/>
              </w:rPr>
            </w:pPr>
          </w:p>
          <w:p w:rsidR="009970B0" w:rsidRDefault="009970B0" w:rsidP="008957A0">
            <w:pPr>
              <w:rPr>
                <w:rtl/>
              </w:rPr>
            </w:pPr>
          </w:p>
          <w:p w:rsidR="009970B0" w:rsidRDefault="009970B0" w:rsidP="008957A0">
            <w:pPr>
              <w:rPr>
                <w:rtl/>
              </w:rPr>
            </w:pPr>
          </w:p>
          <w:p w:rsidR="009970B0" w:rsidRDefault="009970B0" w:rsidP="008957A0">
            <w:pPr>
              <w:rPr>
                <w:rtl/>
              </w:rPr>
            </w:pPr>
          </w:p>
          <w:p w:rsidR="009970B0" w:rsidRDefault="009970B0" w:rsidP="008957A0">
            <w:pPr>
              <w:rPr>
                <w:rtl/>
              </w:rPr>
            </w:pPr>
          </w:p>
          <w:p w:rsidR="009970B0" w:rsidRPr="009970B0" w:rsidRDefault="009970B0" w:rsidP="008957A0">
            <w:pPr>
              <w:rPr>
                <w:rtl/>
              </w:rPr>
            </w:pPr>
          </w:p>
          <w:p w:rsidR="00C93B90" w:rsidRPr="00C93B90" w:rsidRDefault="00C93B90" w:rsidP="008957A0">
            <w:pPr>
              <w:rPr>
                <w:b/>
                <w:bCs/>
              </w:rPr>
            </w:pPr>
          </w:p>
          <w:p w:rsidR="00421049" w:rsidRDefault="00421049" w:rsidP="008957A0"/>
          <w:p w:rsidR="00036450" w:rsidRPr="004D3011" w:rsidRDefault="00036450" w:rsidP="008957A0">
            <w:pPr>
              <w:rPr>
                <w:color w:val="FFFFFF" w:themeColor="background1"/>
              </w:rPr>
            </w:pPr>
          </w:p>
        </w:tc>
      </w:tr>
    </w:tbl>
    <w:p w:rsidR="0043117B" w:rsidRDefault="008957A0" w:rsidP="000C45FF">
      <w:pPr>
        <w:tabs>
          <w:tab w:val="left" w:pos="990"/>
        </w:tabs>
      </w:pPr>
      <w:r>
        <w:lastRenderedPageBreak/>
        <w:br w:type="textWrapping" w:clear="all"/>
      </w:r>
    </w:p>
    <w:sectPr w:rsidR="0043117B" w:rsidSect="000C4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059" w:rsidRDefault="009C1059" w:rsidP="000C45FF">
      <w:r>
        <w:separator/>
      </w:r>
    </w:p>
  </w:endnote>
  <w:endnote w:type="continuationSeparator" w:id="1">
    <w:p w:rsidR="009C1059" w:rsidRDefault="009C1059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A0" w:rsidRDefault="008957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A0" w:rsidRDefault="008957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A0" w:rsidRDefault="008957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059" w:rsidRDefault="009C1059" w:rsidP="000C45FF">
      <w:r>
        <w:separator/>
      </w:r>
    </w:p>
  </w:footnote>
  <w:footnote w:type="continuationSeparator" w:id="1">
    <w:p w:rsidR="009C1059" w:rsidRDefault="009C1059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A0" w:rsidRDefault="008957A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  <a:ext uri="{96DAC541-7B7A-43D3-8B79-37D633B846F1}">
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7A0" w:rsidRDefault="008957A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D68F0"/>
    <w:rsid w:val="00032247"/>
    <w:rsid w:val="00036450"/>
    <w:rsid w:val="00051E25"/>
    <w:rsid w:val="00094499"/>
    <w:rsid w:val="000C45FF"/>
    <w:rsid w:val="000D4309"/>
    <w:rsid w:val="000E3FD1"/>
    <w:rsid w:val="00112054"/>
    <w:rsid w:val="00123A78"/>
    <w:rsid w:val="001317D8"/>
    <w:rsid w:val="001420AE"/>
    <w:rsid w:val="001525E1"/>
    <w:rsid w:val="00180329"/>
    <w:rsid w:val="0019001F"/>
    <w:rsid w:val="001A74A5"/>
    <w:rsid w:val="001B2ABD"/>
    <w:rsid w:val="001E0391"/>
    <w:rsid w:val="001E1759"/>
    <w:rsid w:val="001F1ECC"/>
    <w:rsid w:val="0021425F"/>
    <w:rsid w:val="002400EB"/>
    <w:rsid w:val="00256CF7"/>
    <w:rsid w:val="00281FD5"/>
    <w:rsid w:val="002D3AA6"/>
    <w:rsid w:val="0030481B"/>
    <w:rsid w:val="003156FC"/>
    <w:rsid w:val="00324742"/>
    <w:rsid w:val="003254B5"/>
    <w:rsid w:val="0037121F"/>
    <w:rsid w:val="003910D8"/>
    <w:rsid w:val="003A6B7D"/>
    <w:rsid w:val="003B06CA"/>
    <w:rsid w:val="004071FC"/>
    <w:rsid w:val="00421049"/>
    <w:rsid w:val="00421E08"/>
    <w:rsid w:val="0042275D"/>
    <w:rsid w:val="00440B8E"/>
    <w:rsid w:val="00445947"/>
    <w:rsid w:val="004813B3"/>
    <w:rsid w:val="00496591"/>
    <w:rsid w:val="004C63E4"/>
    <w:rsid w:val="004D3011"/>
    <w:rsid w:val="005262AC"/>
    <w:rsid w:val="005437CC"/>
    <w:rsid w:val="005A6C3E"/>
    <w:rsid w:val="005E39D5"/>
    <w:rsid w:val="00600670"/>
    <w:rsid w:val="0062123A"/>
    <w:rsid w:val="00646E75"/>
    <w:rsid w:val="006771D0"/>
    <w:rsid w:val="00715FCB"/>
    <w:rsid w:val="00743101"/>
    <w:rsid w:val="00764C9F"/>
    <w:rsid w:val="00766E4E"/>
    <w:rsid w:val="007775E1"/>
    <w:rsid w:val="00782DDB"/>
    <w:rsid w:val="007867A0"/>
    <w:rsid w:val="007927F5"/>
    <w:rsid w:val="00801940"/>
    <w:rsid w:val="00802CA0"/>
    <w:rsid w:val="008957A0"/>
    <w:rsid w:val="009141FC"/>
    <w:rsid w:val="009260CD"/>
    <w:rsid w:val="00940A66"/>
    <w:rsid w:val="00952C25"/>
    <w:rsid w:val="00965E89"/>
    <w:rsid w:val="009970B0"/>
    <w:rsid w:val="009C1059"/>
    <w:rsid w:val="009D68F0"/>
    <w:rsid w:val="00A2118D"/>
    <w:rsid w:val="00A456E3"/>
    <w:rsid w:val="00AA0F51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44F4"/>
    <w:rsid w:val="00C93B90"/>
    <w:rsid w:val="00C9578B"/>
    <w:rsid w:val="00CA7550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86513"/>
    <w:rsid w:val="00F60274"/>
    <w:rsid w:val="00F77FB9"/>
    <w:rsid w:val="00FB0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I711\AppData\Local\Microsoft\Office\16.0\DTS\en-US%7bDDB1C0FF-9F4F-465B-8436-00037B17836F%7d\%7bE6E5C33D-1FF4-4843-936A-1D3E3E7AB80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39B2C9054541F288CFD039FEAF8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3B219-014C-4EFF-B13A-8887647301C1}"/>
      </w:docPartPr>
      <w:docPartBody>
        <w:p w:rsidR="004811F2" w:rsidRDefault="007F2A60">
          <w:pPr>
            <w:pStyle w:val="8539B2C9054541F288CFD039FEAF8083"/>
          </w:pPr>
          <w:r w:rsidRPr="00CB0055">
            <w:t>Contact</w:t>
          </w:r>
        </w:p>
      </w:docPartBody>
    </w:docPart>
    <w:docPart>
      <w:docPartPr>
        <w:name w:val="5AA2D26D39C4415C9F55F9A90A24F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2B35D-782C-4BAB-ACD3-56AE5CCE68B9}"/>
      </w:docPartPr>
      <w:docPartBody>
        <w:p w:rsidR="004811F2" w:rsidRDefault="007F2A60">
          <w:pPr>
            <w:pStyle w:val="5AA2D26D39C4415C9F55F9A90A24FC49"/>
          </w:pPr>
          <w:r w:rsidRPr="004D3011">
            <w:t>PHONE:</w:t>
          </w:r>
        </w:p>
      </w:docPartBody>
    </w:docPart>
    <w:docPart>
      <w:docPartPr>
        <w:name w:val="7E7B214C57814259B9F78368F07FF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5047-BD3C-4355-8FCD-B7E1B35DF271}"/>
      </w:docPartPr>
      <w:docPartBody>
        <w:p w:rsidR="004811F2" w:rsidRDefault="007F2A60">
          <w:pPr>
            <w:pStyle w:val="7E7B214C57814259B9F78368F07FFCE5"/>
          </w:pPr>
          <w:r w:rsidRPr="004D3011">
            <w:t>EMAIL:</w:t>
          </w:r>
        </w:p>
      </w:docPartBody>
    </w:docPart>
    <w:docPart>
      <w:docPartPr>
        <w:name w:val="394DBB13D6A34F729510227545EEB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C9163-E994-4172-B24B-4AF4646237EF}"/>
      </w:docPartPr>
      <w:docPartBody>
        <w:p w:rsidR="004811F2" w:rsidRDefault="007F2A60">
          <w:pPr>
            <w:pStyle w:val="394DBB13D6A34F729510227545EEB4AA"/>
          </w:pPr>
          <w:r w:rsidRPr="00CB0055">
            <w:t>Hobbies</w:t>
          </w:r>
        </w:p>
      </w:docPartBody>
    </w:docPart>
    <w:docPart>
      <w:docPartPr>
        <w:name w:val="D312B28053E943738579DFC526ADB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0C01C-DB8A-48EB-B1C4-774960E5D5F6}"/>
      </w:docPartPr>
      <w:docPartBody>
        <w:p w:rsidR="004811F2" w:rsidRDefault="007F2A60">
          <w:pPr>
            <w:pStyle w:val="D312B28053E943738579DFC526ADB95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06771E"/>
    <w:rsid w:val="0006771E"/>
    <w:rsid w:val="000958B1"/>
    <w:rsid w:val="004811F2"/>
    <w:rsid w:val="00530BF7"/>
    <w:rsid w:val="0054635C"/>
    <w:rsid w:val="005904D9"/>
    <w:rsid w:val="007B08EE"/>
    <w:rsid w:val="007F2A60"/>
    <w:rsid w:val="00B706C8"/>
    <w:rsid w:val="00BF2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B1"/>
  </w:style>
  <w:style w:type="paragraph" w:styleId="Heading2">
    <w:name w:val="heading 2"/>
    <w:basedOn w:val="Normal"/>
    <w:next w:val="Normal"/>
    <w:link w:val="Heading2Char"/>
    <w:uiPriority w:val="9"/>
    <w:qFormat/>
    <w:rsid w:val="000958B1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39B2C9054541F288CFD039FEAF8083">
    <w:name w:val="8539B2C9054541F288CFD039FEAF8083"/>
    <w:rsid w:val="000958B1"/>
  </w:style>
  <w:style w:type="paragraph" w:customStyle="1" w:styleId="5AA2D26D39C4415C9F55F9A90A24FC49">
    <w:name w:val="5AA2D26D39C4415C9F55F9A90A24FC49"/>
    <w:rsid w:val="000958B1"/>
  </w:style>
  <w:style w:type="paragraph" w:customStyle="1" w:styleId="7E7B214C57814259B9F78368F07FFCE5">
    <w:name w:val="7E7B214C57814259B9F78368F07FFCE5"/>
    <w:rsid w:val="000958B1"/>
  </w:style>
  <w:style w:type="character" w:styleId="Hyperlink">
    <w:name w:val="Hyperlink"/>
    <w:basedOn w:val="DefaultParagraphFont"/>
    <w:uiPriority w:val="99"/>
    <w:unhideWhenUsed/>
    <w:rsid w:val="0006771E"/>
    <w:rPr>
      <w:color w:val="943634" w:themeColor="accent2" w:themeShade="BF"/>
      <w:u w:val="single"/>
    </w:rPr>
  </w:style>
  <w:style w:type="paragraph" w:customStyle="1" w:styleId="394DBB13D6A34F729510227545EEB4AA">
    <w:name w:val="394DBB13D6A34F729510227545EEB4AA"/>
    <w:rsid w:val="000958B1"/>
  </w:style>
  <w:style w:type="paragraph" w:customStyle="1" w:styleId="D312B28053E943738579DFC526ADB95C">
    <w:name w:val="D312B28053E943738579DFC526ADB95C"/>
    <w:rsid w:val="000958B1"/>
  </w:style>
  <w:style w:type="character" w:customStyle="1" w:styleId="Heading2Char">
    <w:name w:val="Heading 2 Char"/>
    <w:basedOn w:val="DefaultParagraphFont"/>
    <w:link w:val="Heading2"/>
    <w:uiPriority w:val="9"/>
    <w:rsid w:val="000958B1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{E6E5C33D-1FF4-4843-936A-1D3E3E7AB802}tf00546271_win32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2023-08-26T21:39:00Z</dcterms:created>
  <dcterms:modified xsi:type="dcterms:W3CDTF">2024-04-18T11:47:00Z</dcterms:modified>
</cp:coreProperties>
</file>